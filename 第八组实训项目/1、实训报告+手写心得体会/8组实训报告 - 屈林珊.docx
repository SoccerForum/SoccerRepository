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CD" w:rsidRDefault="006F43B5">
      <w:pPr>
        <w:jc w:val="center"/>
        <w:rPr>
          <w:rFonts w:eastAsia="黑体"/>
          <w:b/>
          <w:sz w:val="52"/>
          <w:szCs w:val="52"/>
        </w:rPr>
      </w:pPr>
      <w:bookmarkStart w:id="0" w:name="_Toc11123_WPSOffice_Level1"/>
      <w:bookmarkStart w:id="1" w:name="_Toc6292_WPSOffice_Level1"/>
      <w:bookmarkStart w:id="2" w:name="_Toc437504713"/>
      <w:bookmarkStart w:id="3" w:name="_Toc437504801"/>
      <w:r>
        <w:rPr>
          <w:rFonts w:eastAsia="黑体" w:hint="eastAsia"/>
          <w:b/>
          <w:sz w:val="52"/>
          <w:szCs w:val="52"/>
        </w:rPr>
        <w:t>天津工业大学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计算机科学与技术学院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2016</w:t>
      </w:r>
      <w:r>
        <w:rPr>
          <w:rFonts w:eastAsia="黑体" w:hint="eastAsia"/>
          <w:b/>
          <w:sz w:val="52"/>
          <w:szCs w:val="52"/>
        </w:rPr>
        <w:t>级六周实训报告</w:t>
      </w: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6F43B5">
      <w:pPr>
        <w:rPr>
          <w:b/>
          <w:bCs/>
          <w:sz w:val="32"/>
          <w:szCs w:val="32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b/>
          <w:bCs/>
        </w:rPr>
        <w:t xml:space="preserve"> </w:t>
      </w:r>
      <w:r w:rsidR="00B616A6" w:rsidRPr="00B616A6">
        <w:rPr>
          <w:rFonts w:ascii="楷体_GB2312" w:eastAsia="楷体_GB2312" w:hint="eastAsia"/>
          <w:sz w:val="36"/>
          <w:szCs w:val="36"/>
          <w:u w:val="single"/>
        </w:rPr>
        <w:t>基于SSM的“球探”足球论坛</w:t>
      </w:r>
    </w:p>
    <w:p w:rsidR="007A4ACD" w:rsidRDefault="006F43B5">
      <w:pPr>
        <w:rPr>
          <w:rFonts w:ascii="楷体_GB2312" w:eastAsia="楷体_GB2312"/>
          <w:spacing w:val="-14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　业　班　级: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 xml:space="preserve">中软国际—2016级卓越班         </w:t>
      </w:r>
    </w:p>
    <w:p w:rsidR="007A4ACD" w:rsidRDefault="006F43B5">
      <w:pPr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李伟                         </w:t>
      </w:r>
      <w:r>
        <w:rPr>
          <w:rFonts w:ascii="楷体_GB2312" w:eastAsia="楷体_GB2312" w:hint="eastAsia"/>
          <w:sz w:val="36"/>
          <w:szCs w:val="36"/>
        </w:rPr>
        <w:t xml:space="preserve">    </w:t>
      </w:r>
    </w:p>
    <w:p w:rsidR="007A4ACD" w:rsidRDefault="006F43B5">
      <w:pPr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实　训　日期：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2019.1.2－2019.3.8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中软国际          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名：</w:t>
      </w:r>
      <w:r w:rsidR="00AC510F">
        <w:rPr>
          <w:rFonts w:ascii="楷体_GB2312" w:eastAsia="楷体_GB2312" w:hint="eastAsia"/>
          <w:sz w:val="36"/>
          <w:szCs w:val="36"/>
        </w:rPr>
        <w:t>屈林珊</w:t>
      </w:r>
      <w:bookmarkStart w:id="4" w:name="_GoBack"/>
      <w:bookmarkEnd w:id="4"/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</w:t>
      </w: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both"/>
        <w:rPr>
          <w:rFonts w:ascii="黑体" w:eastAsia="黑体" w:hAnsi="黑体" w:cs="黑体"/>
          <w:bCs/>
          <w:sz w:val="32"/>
          <w:szCs w:val="32"/>
        </w:rPr>
      </w:pPr>
    </w:p>
    <w:p w:rsidR="007A4ACD" w:rsidRDefault="006F43B5">
      <w:pPr>
        <w:pStyle w:val="WPSOffice1"/>
        <w:tabs>
          <w:tab w:val="right" w:leader="dot" w:pos="8306"/>
        </w:tabs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2"/>
          <w:szCs w:val="32"/>
        </w:rPr>
        <w:lastRenderedPageBreak/>
        <w:t>一、</w:t>
      </w:r>
      <w:r>
        <w:rPr>
          <w:rStyle w:val="10"/>
          <w:rFonts w:ascii="黑体" w:eastAsia="黑体" w:hAnsi="黑体" w:cs="黑体" w:hint="eastAsia"/>
          <w:szCs w:val="32"/>
        </w:rPr>
        <w:t>引言</w:t>
      </w:r>
      <w:bookmarkEnd w:id="0"/>
      <w:bookmarkEnd w:id="1"/>
      <w:bookmarkEnd w:id="2"/>
      <w:bookmarkEnd w:id="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5" w:name="_Toc32224_WPSOffice_Level2"/>
      <w:bookmarkStart w:id="6" w:name="_Toc9941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1.1项目概述</w:t>
      </w:r>
      <w:bookmarkEnd w:id="5"/>
      <w:bookmarkEnd w:id="6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项目目的：</w:t>
      </w:r>
    </w:p>
    <w:p w:rsidR="007A4ACD" w:rsidRDefault="00724BC6" w:rsidP="00FD120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为广大足球爱好者提供一个平台：比分查看、新闻先知、球员近况、趣闻盘点、球迷交流…  足球迷想要的一切，我们在努力打造，期待营造国内领先的专业便捷和谐健康的球迷交流环境</w:t>
      </w:r>
    </w:p>
    <w:p w:rsidR="007A4ACD" w:rsidRDefault="007A4AC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项目背景：</w:t>
      </w:r>
    </w:p>
    <w:p w:rsidR="00724BC6" w:rsidRDefault="00724BC6" w:rsidP="00724BC6">
      <w:pPr>
        <w:ind w:firstLine="420"/>
        <w:rPr>
          <w:rFonts w:asciiTheme="minorEastAsia" w:eastAsiaTheme="minorEastAsia" w:hAnsiTheme="minorEastAsia" w:cstheme="minorEastAsia"/>
          <w:sz w:val="32"/>
          <w:szCs w:val="32"/>
        </w:rPr>
      </w:pPr>
      <w:r w:rsidRPr="00724BC6">
        <w:rPr>
          <w:rFonts w:ascii="宋体" w:hAnsi="宋体" w:hint="eastAsia"/>
          <w:sz w:val="24"/>
        </w:rPr>
        <w:t>开发项目名称：球探论坛</w:t>
      </w:r>
    </w:p>
    <w:p w:rsidR="007A4ACD" w:rsidRDefault="00724BC6" w:rsidP="00724BC6">
      <w:pPr>
        <w:spacing w:line="300" w:lineRule="auto"/>
        <w:ind w:firstLine="42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国内足球粉一直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国内足球迷的不二家园。</w:t>
      </w:r>
    </w:p>
    <w:p w:rsidR="007A4ACD" w:rsidRDefault="00724BC6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724BC6" w:rsidRDefault="006F43B5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参考资料：企业提供的素材（录屏、课堂笔记、源代码）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FootballFanCast.com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Soccer Blogger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Rayleague</w:t>
      </w: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7" w:name="_Toc19213_WPSOffice_Level2"/>
      <w:bookmarkStart w:id="8" w:name="_Toc609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1.2 需求分析</w:t>
      </w:r>
      <w:bookmarkEnd w:id="7"/>
      <w:bookmarkEnd w:id="8"/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bookmarkStart w:id="9" w:name="_Toc26616_WPSOffice_Level2"/>
      <w:bookmarkStart w:id="10" w:name="_Toc12115_WPSOffice_Level2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论坛(Forums) 是在线商业服务中的团体组织。论坛可能运作着一个图书馆、一个聊天室，让人们进行实时的信息交流，甚至它还有一个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分类的公告目录。公司可以决策参加或者资助因特网上的论坛，它将会吸引一些带有特殊兴趣的群体。美国在线(America Online) 以其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拥有14000 个聊天室而引以为豪。最近，它还引入了一个“朋友表”，当有朋友在线时，它会提醒其成员，以使他们能够交换信息。 [1] 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2017年10月1日起，国家互联网论坛社区服务提供者应当按照身份实名制、电话认证后注册账号，并对版块发起者和管理者严格实施真实身份</w:t>
      </w:r>
    </w:p>
    <w:p w:rsid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信</w:t>
      </w: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息备案、定期核验等</w:t>
      </w:r>
    </w:p>
    <w:p w:rsidR="007A4ACD" w:rsidRDefault="006F43B5" w:rsidP="008D1CEE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1.3 运行环境</w:t>
      </w:r>
      <w:bookmarkEnd w:id="9"/>
      <w:bookmarkEnd w:id="10"/>
    </w:p>
    <w:p w:rsidR="007A4ACD" w:rsidRDefault="006F43B5">
      <w:pPr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编译器：Eclipse </w:t>
      </w:r>
      <w:r>
        <w:rPr>
          <w:rFonts w:ascii="宋体" w:hAnsi="宋体" w:hint="eastAsia"/>
          <w:sz w:val="24"/>
        </w:rPr>
        <w:br/>
        <w:t>项目构建工具：Maven </w:t>
      </w:r>
      <w:r>
        <w:rPr>
          <w:rFonts w:ascii="宋体" w:hAnsi="宋体" w:hint="eastAsia"/>
          <w:sz w:val="24"/>
        </w:rPr>
        <w:br/>
        <w:t>数据库：MySQL、Redis</w:t>
      </w:r>
      <w:r>
        <w:rPr>
          <w:rFonts w:ascii="宋体" w:hAnsi="宋体" w:hint="eastAsia"/>
          <w:sz w:val="24"/>
        </w:rPr>
        <w:br/>
        <w:t>JDK版本：jdk11.0.2</w:t>
      </w:r>
      <w:r>
        <w:rPr>
          <w:rFonts w:ascii="宋体" w:hAnsi="宋体" w:hint="eastAsia"/>
          <w:sz w:val="24"/>
        </w:rPr>
        <w:br/>
        <w:t>Tomcat版本：springboot2.1.2内置 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版本管理：github</w:t>
      </w:r>
    </w:p>
    <w:p w:rsidR="007A4ACD" w:rsidRDefault="006F43B5">
      <w:pPr>
        <w:pStyle w:val="HTML"/>
        <w:widowControl/>
        <w:shd w:val="clear" w:color="auto" w:fill="FFFFFF"/>
        <w:spacing w:before="150" w:after="150" w:line="435" w:lineRule="atLeast"/>
        <w:rPr>
          <w:rFonts w:hint="default"/>
        </w:rPr>
      </w:pPr>
      <w:r>
        <w:t>硬件环境：PC机，CPU 1G Hz以上，内存</w:t>
      </w:r>
      <w:r w:rsidR="00724BC6">
        <w:t>2</w:t>
      </w:r>
      <w:r>
        <w:t>G字节，硬盘空间10G处理器：100M Hz以上 ROM+RAM：32M以上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 w:hAnsi="宋体"/>
          <w:color w:val="0000FF"/>
          <w:szCs w:val="30"/>
        </w:rPr>
      </w:pPr>
      <w:bookmarkStart w:id="11" w:name="_Toc437504714"/>
      <w:bookmarkStart w:id="12" w:name="_Toc32224_WPSOffice_Level1"/>
      <w:bookmarkStart w:id="13" w:name="_Toc9941_WPSOffice_Level1"/>
      <w:bookmarkStart w:id="14" w:name="_Toc437504802"/>
      <w:r>
        <w:rPr>
          <w:rFonts w:ascii="黑体" w:eastAsia="黑体" w:hAnsi="黑体" w:cs="黑体" w:hint="eastAsia"/>
        </w:rPr>
        <w:t>二、项目设计</w:t>
      </w:r>
      <w:bookmarkEnd w:id="11"/>
      <w:bookmarkEnd w:id="12"/>
      <w:bookmarkEnd w:id="13"/>
      <w:bookmarkEnd w:id="14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5" w:name="_Toc2890_WPSOffice_Level2"/>
      <w:bookmarkStart w:id="16" w:name="_Toc8928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2.1 设计思路</w:t>
      </w:r>
      <w:bookmarkEnd w:id="15"/>
      <w:bookmarkEnd w:id="16"/>
    </w:p>
    <w:p w:rsidR="008D1CEE" w:rsidRDefault="008D1CEE" w:rsidP="008D1CEE">
      <w:r>
        <w:rPr>
          <w:rFonts w:hint="eastAsia"/>
        </w:rPr>
        <w:t>概要设计：前端</w:t>
      </w:r>
      <w:r>
        <w:rPr>
          <w:rFonts w:hint="eastAsia"/>
        </w:rPr>
        <w:t xml:space="preserve"> HBuilder(layui)</w:t>
      </w:r>
    </w:p>
    <w:p w:rsidR="008D1CEE" w:rsidRDefault="008D1CEE" w:rsidP="008D1CE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MySQL + navicat + eclipse(ssm)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手机端（短信验证码，以及二维码的扫描）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详细设计：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前端界面：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注册登陆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·做一个轮播图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·最近的比赛情况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·热帖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·球队分类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·积分榜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3.***</w:t>
      </w:r>
      <w:r>
        <w:rPr>
          <w:rFonts w:hint="eastAsia"/>
        </w:rPr>
        <w:t>帖子详情页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·上传图片，文字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·实现对贴子的回复和引用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·点赞，赞赏，举报，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·查看他人信息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个人信息页（包括自己和他人）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等级，在线时长，浏览量，好友，最近访问，发消息，最近动态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充值界面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包括自己金币和赞赏人的金币的变化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后台数据库：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用户表</w:t>
      </w:r>
      <w:r>
        <w:rPr>
          <w:rFonts w:hint="eastAsia"/>
        </w:rPr>
        <w:t>Users</w:t>
      </w:r>
      <w:r>
        <w:rPr>
          <w:rFonts w:hint="eastAsia"/>
        </w:rPr>
        <w:t>（</w:t>
      </w:r>
      <w:r>
        <w:rPr>
          <w:rFonts w:hint="eastAsia"/>
        </w:rPr>
        <w:t>id,name,pwd--varchar,money--int,avatar(</w:t>
      </w:r>
      <w:r>
        <w:rPr>
          <w:rFonts w:hint="eastAsia"/>
        </w:rPr>
        <w:t>头像</w:t>
      </w:r>
      <w:r>
        <w:rPr>
          <w:rFonts w:hint="eastAsia"/>
        </w:rPr>
        <w:t>)--role--varchar</w:t>
      </w:r>
      <w:r>
        <w:rPr>
          <w:rFonts w:hint="eastAsia"/>
        </w:rPr>
        <w:t>，</w:t>
      </w:r>
      <w:r>
        <w:rPr>
          <w:rFonts w:hint="eastAsia"/>
        </w:rPr>
        <w:t>bio(</w:t>
      </w:r>
      <w:r>
        <w:rPr>
          <w:rFonts w:hint="eastAsia"/>
        </w:rPr>
        <w:t>自我介绍</w:t>
      </w:r>
      <w:r>
        <w:rPr>
          <w:rFonts w:hint="eastAsia"/>
        </w:rPr>
        <w:t>)--text,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sightml(</w:t>
      </w:r>
      <w:r>
        <w:rPr>
          <w:rFonts w:hint="eastAsia"/>
        </w:rPr>
        <w:t>个性签名</w:t>
      </w:r>
      <w:r>
        <w:rPr>
          <w:rFonts w:hint="eastAsia"/>
        </w:rPr>
        <w:t>)--varchar,gender(</w:t>
      </w:r>
      <w:r>
        <w:rPr>
          <w:rFonts w:hint="eastAsia"/>
        </w:rPr>
        <w:t>性别</w:t>
      </w:r>
      <w:r>
        <w:rPr>
          <w:rFonts w:hint="eastAsia"/>
        </w:rPr>
        <w:t>)--varchar,pv(</w:t>
      </w:r>
      <w:r>
        <w:rPr>
          <w:rFonts w:hint="eastAsia"/>
        </w:rPr>
        <w:t>访问量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联赛</w:t>
      </w:r>
      <w:r>
        <w:rPr>
          <w:rFonts w:hint="eastAsia"/>
        </w:rPr>
        <w:t>Leagues</w:t>
      </w:r>
      <w:r>
        <w:rPr>
          <w:rFonts w:hint="eastAsia"/>
        </w:rPr>
        <w:t>（</w:t>
      </w:r>
      <w:r>
        <w:rPr>
          <w:rFonts w:hint="eastAsia"/>
        </w:rPr>
        <w:t>id,name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球队</w:t>
      </w:r>
      <w:r>
        <w:rPr>
          <w:rFonts w:hint="eastAsia"/>
        </w:rPr>
        <w:t>Teams(id,name,leagueId)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**4.</w:t>
      </w:r>
      <w:r>
        <w:rPr>
          <w:rFonts w:hint="eastAsia"/>
        </w:rPr>
        <w:t>球队人员分布</w:t>
      </w:r>
      <w:r>
        <w:rPr>
          <w:rFonts w:hint="eastAsia"/>
        </w:rPr>
        <w:t>Members</w:t>
      </w:r>
      <w:r>
        <w:rPr>
          <w:rFonts w:hint="eastAsia"/>
        </w:rPr>
        <w:t>（</w:t>
      </w:r>
      <w:r>
        <w:rPr>
          <w:rFonts w:hint="eastAsia"/>
        </w:rPr>
        <w:t>id,name,role--varchar(</w:t>
      </w:r>
      <w:r>
        <w:rPr>
          <w:rFonts w:hint="eastAsia"/>
        </w:rPr>
        <w:t>前锋中场后卫门将</w:t>
      </w:r>
      <w:r>
        <w:rPr>
          <w:rFonts w:hint="eastAsia"/>
        </w:rPr>
        <w:t>),num(</w:t>
      </w:r>
      <w:r>
        <w:rPr>
          <w:rFonts w:hint="eastAsia"/>
        </w:rPr>
        <w:t>编号</w:t>
      </w:r>
      <w:r>
        <w:rPr>
          <w:rFonts w:hint="eastAsia"/>
        </w:rPr>
        <w:t>),teamId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**5.</w:t>
      </w:r>
      <w:r>
        <w:rPr>
          <w:rFonts w:hint="eastAsia"/>
        </w:rPr>
        <w:t>帖子表</w:t>
      </w:r>
      <w:r>
        <w:rPr>
          <w:rFonts w:hint="eastAsia"/>
        </w:rPr>
        <w:t>Posts</w:t>
      </w:r>
      <w:r>
        <w:rPr>
          <w:rFonts w:hint="eastAsia"/>
        </w:rPr>
        <w:t>（</w:t>
      </w:r>
      <w:r>
        <w:rPr>
          <w:rFonts w:hint="eastAsia"/>
        </w:rPr>
        <w:t>id,title,context(text),leagueId,visitId,userId</w:t>
      </w:r>
      <w:r>
        <w:rPr>
          <w:rFonts w:hint="eastAsia"/>
        </w:rPr>
        <w:t>，</w:t>
      </w:r>
      <w:r>
        <w:rPr>
          <w:rFonts w:hint="eastAsia"/>
        </w:rPr>
        <w:t>images(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浏览量表</w:t>
      </w:r>
      <w:r>
        <w:rPr>
          <w:rFonts w:hint="eastAsia"/>
        </w:rPr>
        <w:t>Visits</w:t>
      </w:r>
      <w:r>
        <w:rPr>
          <w:rFonts w:hint="eastAsia"/>
        </w:rPr>
        <w:t>（</w:t>
      </w:r>
      <w:r>
        <w:rPr>
          <w:rFonts w:hint="eastAsia"/>
        </w:rPr>
        <w:t>id,pv(</w:t>
      </w:r>
      <w:r>
        <w:rPr>
          <w:rFonts w:hint="eastAsia"/>
        </w:rPr>
        <w:t>访问量</w:t>
      </w:r>
      <w:r>
        <w:rPr>
          <w:rFonts w:hint="eastAsia"/>
        </w:rPr>
        <w:t>),comment(</w:t>
      </w:r>
      <w:r>
        <w:rPr>
          <w:rFonts w:hint="eastAsia"/>
        </w:rPr>
        <w:t>评论量</w:t>
      </w:r>
      <w:r>
        <w:rPr>
          <w:rFonts w:hint="eastAsia"/>
        </w:rPr>
        <w:t>),like(</w:t>
      </w:r>
      <w:r>
        <w:rPr>
          <w:rFonts w:hint="eastAsia"/>
        </w:rPr>
        <w:t>点赞数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需要根据访问量进行排序，选出前几个进行展示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收藏表</w:t>
      </w:r>
      <w:r>
        <w:rPr>
          <w:rFonts w:hint="eastAsia"/>
        </w:rPr>
        <w:t>Collectors</w:t>
      </w:r>
      <w:r>
        <w:rPr>
          <w:rFonts w:hint="eastAsia"/>
        </w:rPr>
        <w:t>（</w:t>
      </w:r>
      <w:r>
        <w:rPr>
          <w:rFonts w:hint="eastAsia"/>
        </w:rPr>
        <w:t>id,name,userId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关注表</w:t>
      </w:r>
      <w:r>
        <w:rPr>
          <w:rFonts w:hint="eastAsia"/>
        </w:rPr>
        <w:t>Focususers(id,name,userId)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**9.</w:t>
      </w:r>
      <w:r>
        <w:rPr>
          <w:rFonts w:hint="eastAsia"/>
        </w:rPr>
        <w:t>积分表</w:t>
      </w:r>
      <w:r>
        <w:rPr>
          <w:rFonts w:hint="eastAsia"/>
        </w:rPr>
        <w:t>Integrals(id,name,session(</w:t>
      </w:r>
      <w:r>
        <w:rPr>
          <w:rFonts w:hint="eastAsia"/>
        </w:rPr>
        <w:t>场次</w:t>
      </w:r>
      <w:r>
        <w:rPr>
          <w:rFonts w:hint="eastAsia"/>
        </w:rPr>
        <w:t>),win,equal,lose,goal(</w:t>
      </w:r>
      <w:r>
        <w:rPr>
          <w:rFonts w:hint="eastAsia"/>
        </w:rPr>
        <w:t>进球</w:t>
      </w:r>
      <w:r>
        <w:rPr>
          <w:rFonts w:hint="eastAsia"/>
        </w:rPr>
        <w:t>),fumble(</w:t>
      </w:r>
      <w:r>
        <w:rPr>
          <w:rFonts w:hint="eastAsia"/>
        </w:rPr>
        <w:t>失球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GD(</w:t>
      </w:r>
      <w:r>
        <w:rPr>
          <w:rFonts w:hint="eastAsia"/>
        </w:rPr>
        <w:t>净胜球</w:t>
      </w:r>
      <w:r>
        <w:rPr>
          <w:rFonts w:hint="eastAsia"/>
        </w:rPr>
        <w:t>),score</w:t>
      </w:r>
      <w:r>
        <w:rPr>
          <w:rFonts w:hint="eastAsia"/>
        </w:rPr>
        <w:t>积分</w:t>
      </w:r>
      <w:r>
        <w:rPr>
          <w:rFonts w:hint="eastAsia"/>
        </w:rPr>
        <w:t>,leagueId)</w:t>
      </w:r>
    </w:p>
    <w:p w:rsidR="008D1CEE" w:rsidRP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评论表</w:t>
      </w:r>
      <w:r>
        <w:rPr>
          <w:rFonts w:hint="eastAsia"/>
        </w:rPr>
        <w:t>Comments(id,name,title,avatar,content)</w:t>
      </w:r>
    </w:p>
    <w:p w:rsidR="007A4ACD" w:rsidRDefault="006F43B5">
      <w:pPr>
        <w:pStyle w:val="2"/>
        <w:rPr>
          <w:rFonts w:ascii="宋体" w:hAnsi="宋体"/>
        </w:rPr>
      </w:pPr>
      <w:bookmarkStart w:id="17" w:name="_Toc29200_WPSOffice_Level2"/>
      <w:bookmarkStart w:id="18" w:name="_Toc22655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2.2 模块功能介绍</w:t>
      </w:r>
      <w:bookmarkEnd w:id="17"/>
      <w:bookmarkEnd w:id="18"/>
    </w:p>
    <w:p w:rsidR="008D1CEE" w:rsidRPr="008D1CEE" w:rsidRDefault="008D1CEE" w:rsidP="008D1CEE">
      <w:pPr>
        <w:rPr>
          <w:rFonts w:ascii="宋体" w:hAnsi="宋体"/>
          <w:sz w:val="24"/>
        </w:rPr>
      </w:pPr>
      <w:bookmarkStart w:id="19" w:name="_Toc16119_WPSOffice_Level2"/>
      <w:bookmarkStart w:id="20" w:name="_Toc6984_WPSOffice_Level2"/>
      <w:r w:rsidRPr="008D1CEE">
        <w:rPr>
          <w:rFonts w:ascii="宋体" w:hAnsi="宋体" w:hint="eastAsia"/>
          <w:sz w:val="24"/>
        </w:rPr>
        <w:t>功能：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注册|登陆 （可能手机号验证，或者是扫码登陆）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选择自己喜欢的球队（比如说意甲，西甲，目前只涉及足球板块）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lastRenderedPageBreak/>
        <w:tab/>
        <w:t>--&gt; 论坛首页（包含我关注的和全部的，热帖，搜索功能，各种分类的条目）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查看帖子（包含楼主和评论，发帖需要上传图片，GIF，文字，网址等等）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浏览量（点赞数，回复数，浏览量）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回帖和评论（赞赏，转发，举报，收藏）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转到充值和朋友圈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个人信息的管理：包括注册时间；发帖条数；关注的好友；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--&gt;查看别人的信息，关注，（互关就类似于好友了）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异常的处理（提高安全等级，密码修改）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>特点：</w:t>
      </w:r>
    </w:p>
    <w:p w:rsidR="008D1CEE" w:rsidRDefault="008D1CEE" w:rsidP="008D1CEE">
      <w:pPr>
        <w:spacing w:line="300" w:lineRule="auto"/>
        <w:ind w:firstLineChars="200" w:firstLine="480"/>
        <w:jc w:val="center"/>
        <w:rPr>
          <w:rFonts w:ascii="Arial" w:hAnsi="Arial" w:cs="Arial"/>
          <w:color w:val="333333"/>
          <w:sz w:val="24"/>
          <w:shd w:val="clear" w:color="auto" w:fill="FFFFFF"/>
        </w:rPr>
      </w:pPr>
      <w:r w:rsidRPr="008D1CEE">
        <w:rPr>
          <w:rFonts w:ascii="宋体" w:hAnsi="宋体" w:hint="eastAsia"/>
          <w:sz w:val="24"/>
        </w:rPr>
        <w:t>最主要的是实现信息的实时性，让用户可以及时的浏览最近的足球信息。同时构建球迷交流平台，对于时事热点信息网友可以交流评论。</w:t>
      </w:r>
    </w:p>
    <w:p w:rsidR="007A4ACD" w:rsidRDefault="006F43B5">
      <w:pPr>
        <w:pStyle w:val="2"/>
        <w:rPr>
          <w:rFonts w:ascii="黑体" w:eastAsia="黑体" w:hAnsi="宋体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2.3 模块结构图</w:t>
      </w:r>
      <w:bookmarkEnd w:id="19"/>
      <w:bookmarkEnd w:id="20"/>
    </w:p>
    <w:p w:rsidR="007A4ACD" w:rsidRDefault="006F43B5">
      <w:pPr>
        <w:widowControl/>
        <w:jc w:val="left"/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38602" wp14:editId="335BEB3F">
            <wp:extent cx="5274310" cy="2508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1" w:name="_Toc10913_WPSOffice_Level2"/>
      <w:bookmarkStart w:id="22" w:name="_Toc1492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2.4 程序流程图</w:t>
      </w:r>
      <w:bookmarkEnd w:id="21"/>
      <w:bookmarkEnd w:id="22"/>
    </w:p>
    <w:p w:rsidR="007A4ACD" w:rsidRDefault="006F43B5">
      <w:pPr>
        <w:widowControl/>
        <w:jc w:val="left"/>
      </w:pPr>
      <w:bookmarkStart w:id="23" w:name="_Toc12456_WPSOffice_Level2"/>
      <w:r>
        <w:rPr>
          <w:noProof/>
        </w:rPr>
        <w:drawing>
          <wp:inline distT="0" distB="0" distL="0" distR="0" wp14:anchorId="48B873A9" wp14:editId="5AD50A1E">
            <wp:extent cx="5274310" cy="2767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4" w:name="_Toc11717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2.5功能设计分工</w:t>
      </w:r>
      <w:bookmarkEnd w:id="24"/>
    </w:p>
    <w:p w:rsidR="000218C0" w:rsidRDefault="000218C0" w:rsidP="000218C0">
      <w:bookmarkStart w:id="25" w:name="_Toc437504803"/>
      <w:bookmarkStart w:id="26" w:name="_Toc19213_WPSOffice_Level1"/>
      <w:bookmarkStart w:id="27" w:name="_Toc6099_WPSOffice_Level1"/>
      <w:bookmarkStart w:id="28" w:name="_Toc437504715"/>
      <w:bookmarkEnd w:id="23"/>
      <w:r>
        <w:rPr>
          <w:rFonts w:hint="eastAsia"/>
        </w:rPr>
        <w:t>第一阶段分工：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宗新淇：在</w:t>
      </w:r>
      <w:r>
        <w:rPr>
          <w:rFonts w:hint="eastAsia"/>
        </w:rPr>
        <w:t>github</w:t>
      </w:r>
      <w:r>
        <w:rPr>
          <w:rFonts w:hint="eastAsia"/>
        </w:rPr>
        <w:t>上完成项目的创建，可以让组员随时提交项目</w:t>
      </w:r>
      <w:r>
        <w:rPr>
          <w:rFonts w:hint="eastAsia"/>
        </w:rPr>
        <w:t>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Spring MVC;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尽量在前端界面完成的情况下，把数据库的数据同步到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扈朋华：熟悉</w:t>
      </w:r>
      <w:r>
        <w:rPr>
          <w:rFonts w:hint="eastAsia"/>
        </w:rPr>
        <w:t>Rose</w:t>
      </w:r>
      <w:r>
        <w:rPr>
          <w:rFonts w:hint="eastAsia"/>
        </w:rPr>
        <w:t>软件，完成用例图，时序图，类图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申一凡：将球队信息实时的插入到数据库中，通过部分数据的插入测试数据库的完备性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王英才：社区首页</w:t>
      </w:r>
      <w:r>
        <w:rPr>
          <w:rFonts w:hint="eastAsia"/>
        </w:rPr>
        <w:t>(</w:t>
      </w:r>
      <w:r>
        <w:rPr>
          <w:rFonts w:hint="eastAsia"/>
        </w:rPr>
        <w:t>主要是轮播图以及下面的比赛时间，最上方的个人信息索引栏</w:t>
      </w:r>
      <w:r>
        <w:rPr>
          <w:rFonts w:hint="eastAsia"/>
        </w:rPr>
        <w:t>)</w:t>
      </w:r>
    </w:p>
    <w:p w:rsidR="000218C0" w:rsidRDefault="000218C0" w:rsidP="000218C0">
      <w:r>
        <w:rPr>
          <w:rFonts w:hint="eastAsia"/>
        </w:rPr>
        <w:tab/>
        <w:t>--&gt;</w:t>
      </w:r>
      <w:r>
        <w:rPr>
          <w:rFonts w:hint="eastAsia"/>
        </w:rPr>
        <w:t>点击更多</w:t>
      </w:r>
      <w:r>
        <w:rPr>
          <w:rFonts w:hint="eastAsia"/>
        </w:rPr>
        <w:t>--&gt;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</w:t>
      </w:r>
      <w:r>
        <w:rPr>
          <w:rFonts w:hint="eastAsia"/>
        </w:rPr>
        <w:t xml:space="preserve"> </w:t>
      </w:r>
      <w:r>
        <w:rPr>
          <w:rFonts w:hint="eastAsia"/>
        </w:rPr>
        <w:t>社区详情页</w:t>
      </w:r>
      <w:r>
        <w:rPr>
          <w:rFonts w:hint="eastAsia"/>
        </w:rPr>
        <w:t>(</w:t>
      </w:r>
      <w:r>
        <w:rPr>
          <w:rFonts w:hint="eastAsia"/>
        </w:rPr>
        <w:t>左侧的导航栏，中间的热帖以及右侧的分类卡</w:t>
      </w:r>
      <w:r>
        <w:rPr>
          <w:rFonts w:hint="eastAsia"/>
        </w:rPr>
        <w:t>)</w:t>
      </w:r>
    </w:p>
    <w:p w:rsidR="000218C0" w:rsidRDefault="000218C0" w:rsidP="000218C0"/>
    <w:p w:rsidR="000218C0" w:rsidRDefault="000218C0" w:rsidP="000218C0"/>
    <w:p w:rsidR="000218C0" w:rsidRDefault="000218C0" w:rsidP="000218C0">
      <w:r>
        <w:rPr>
          <w:rFonts w:hint="eastAsia"/>
        </w:rPr>
        <w:t>整体项目分工：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宗新淇：主要负责</w:t>
      </w:r>
      <w:r>
        <w:rPr>
          <w:rFonts w:hint="eastAsia"/>
        </w:rPr>
        <w:t>ssm</w:t>
      </w:r>
      <w:r>
        <w:rPr>
          <w:rFonts w:hint="eastAsia"/>
        </w:rPr>
        <w:t>的框架构建，实现后台的数据和前端页面的交互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第一周：先将数据库的数据显示在控制台上，然后在显示在前端页面的相应位置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第二周：将前端输入的数据加载到数据库中，并实现浏览量，点赞等的相应变化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第三周：通过用例测试发现问题，然后解决，在对某些功能实现完善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扈朋华：文档的提交和用例图的设计以及测试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第一周：每日文档的提交和熟悉</w:t>
      </w:r>
      <w:r>
        <w:rPr>
          <w:rFonts w:hint="eastAsia"/>
        </w:rPr>
        <w:t>mindmanager,rose</w:t>
      </w:r>
      <w:r>
        <w:rPr>
          <w:rFonts w:hint="eastAsia"/>
        </w:rPr>
        <w:t>等软件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第二周：完成用例图，类图，完成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第三周：通过测试发现问题，并在解决后完成最后所有的文档并提交</w:t>
      </w:r>
      <w:r>
        <w:rPr>
          <w:rFonts w:hint="eastAsia"/>
        </w:rPr>
        <w:t xml:space="preserve"> 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第一周：搜集近期比赛的帖子和数据，并输入到数据库中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第二周：检验前端传入的数据是否符合要求，并与其他连接表进行比对，如果出现问题，进行分析并改正</w:t>
      </w:r>
    </w:p>
    <w:p w:rsidR="000218C0" w:rsidRDefault="000218C0" w:rsidP="000218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第三周：时间允许的话，增加其他的功能，填入数据完善数据库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屈林珊：前端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第一周：完成帖子详情页和分类页面的设计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第二周：完成个人信息页面和充值页面</w:t>
      </w:r>
    </w:p>
    <w:p w:rsidR="007A4ACD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第三周：完善其他功能并实现对应页面的设计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/>
          <w:szCs w:val="30"/>
        </w:rPr>
      </w:pPr>
      <w:r>
        <w:rPr>
          <w:rFonts w:ascii="黑体" w:eastAsia="黑体" w:hAnsi="黑体" w:cs="黑体" w:hint="eastAsia"/>
        </w:rPr>
        <w:t>三、详细设计</w:t>
      </w:r>
      <w:bookmarkEnd w:id="25"/>
      <w:bookmarkEnd w:id="26"/>
      <w:bookmarkEnd w:id="27"/>
      <w:bookmarkEnd w:id="28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ascii="宋体" w:hAnsi="宋体" w:cs="宋体" w:hint="eastAsia"/>
          <w:b/>
          <w:kern w:val="0"/>
          <w:sz w:val="24"/>
          <w:lang w:bidi="ar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·做一个轮播图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·实现对贴子的回复和引用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id,name,pwd--varchar,money--int,avatar(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sightml(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)--varchar,gender(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)--varchar,pv(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</w:t>
      </w:r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Teams(id,name,leagueId)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id,name,role--varchar(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),teamId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id,title,context(text),leagueId,visitId,userId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r w:rsidRPr="0078773F">
        <w:rPr>
          <w:rFonts w:hint="eastAsia"/>
        </w:rPr>
        <w:t>点赞数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id,name,userId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Focususers(id,name,userId)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Integrals(id,name,session(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),win,equal,lose,goal(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Comments(id,name,title,avatar,content)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fk_Posts_Visits(visitId)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fk_Users_Posts(userId)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fk_Users_FocusUsers(userId)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fk_Users_Collectors(userId)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fk_Leagues_Posts(leagueId)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fk_Leagues_Teams(leagueId)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fk_Leagues_Integrals(leagueId)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fk_Teams_Members(teamId)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1:n{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Us</w:t>
      </w: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·做一个轮播图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·实现对贴子的回复和引用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id,name,pwd--varchar,money--int,avatar(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sightml(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)--varchar,gender(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)--varchar,pv(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</w:t>
      </w:r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Teams(id,name,leagueId)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id,name,role--varchar(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),teamId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id,title,context(text),leagueId,visitId,userId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r w:rsidRPr="0078773F">
        <w:rPr>
          <w:rFonts w:hint="eastAsia"/>
        </w:rPr>
        <w:t>点赞数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id,name,userId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Focususers(id,name,userId)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Integrals(id,name,session(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),win,equal,lose,goal(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Comments(id,name,title,avatar,content)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fk_Posts_Visits(visitId)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fk_Users_Posts(userId)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fk_Users_FocusUsers(userId)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fk_Users_Collectors(userId)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fk_Leagues_Posts(leagueId)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fk_Leagues_Teams(leagueId)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fk_Leagues_Integrals(leagueId)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fk_Teams_Members(teamId)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1:n{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FocusUsers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User.java(id,name,pwd,money,avatar,bio,sightml,gender,pv)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League.java(id,name)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Team.java(id,name,leagueId)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Member.java(id,name,role,num,teamId)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Post.java(id,title,context,leagueId,visitId,userId)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Visit.java(id,pv,comment,like)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Integral.java(id,name,session,win,equal,lose,goal,fumble,score,leagueId)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dao: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r w:rsidRPr="0078773F">
        <w:tab/>
        <w:t>MemberDao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</w:t>
      </w:r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MemberService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UserService</w:t>
      </w:r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web.controller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TestController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r w:rsidRPr="0078773F">
        <w:rPr>
          <w:rFonts w:hint="eastAsia"/>
        </w:rPr>
        <w:t>github</w:t>
      </w:r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首页的难点是轮播图和导航栏，以及右侧类似于卡片的分区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visitId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userId</w:t>
      </w:r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帖子详情页要将回复动态的加到对应的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8773F" w:rsidRPr="0078773F" w:rsidRDefault="0078773F" w:rsidP="0078773F">
      <w:pPr>
        <w:widowControl/>
        <w:jc w:val="left"/>
      </w:pPr>
      <w:r w:rsidRPr="0078773F">
        <w:t>6.</w:t>
      </w:r>
      <w:r w:rsidRPr="0078773F">
        <w:rPr>
          <w:rFonts w:hint="eastAsia"/>
        </w:rPr>
        <w:t xml:space="preserve">ers FocusUsers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User.java(id,name,pwd,money,avatar,bio,sightml,gender,pv)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League.java(id,name)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Team.java(id,name,leagueId)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Member.java(id,name,role,num,teamId)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Post.java(id,title,context,leagueId,visitId,userId)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Visit.java(id,pv,comment,like)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Integral.java(id,name,session,win,equal,lose,goal,fumble,score,leagueId)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dao: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</w:t>
      </w:r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MemberService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UserService</w:t>
      </w:r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  <w:t>web.controller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TestController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r w:rsidRPr="0078773F">
        <w:rPr>
          <w:rFonts w:hint="eastAsia"/>
        </w:rPr>
        <w:t>github</w:t>
      </w:r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首页的难点是轮播图和导航栏，以及右侧类似于卡片的分区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visitId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userId</w:t>
      </w:r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帖子详情页要将回复动态的加到对应的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A4ACD" w:rsidRDefault="0078773F" w:rsidP="0078773F">
      <w:pPr>
        <w:widowControl/>
        <w:jc w:val="left"/>
      </w:pPr>
      <w:r w:rsidRPr="0078773F">
        <w:t>6.</w:t>
      </w:r>
    </w:p>
    <w:p w:rsidR="0078773F" w:rsidRPr="0078773F" w:rsidRDefault="0078773F" w:rsidP="0078773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D6BA4AF" wp14:editId="043EA1A1">
            <wp:extent cx="2933333" cy="53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8773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E6DC5BC" wp14:editId="27124D41">
            <wp:extent cx="5028571" cy="4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6"/>
        </w:numPr>
        <w:ind w:left="993"/>
        <w:jc w:val="center"/>
        <w:rPr>
          <w:rFonts w:ascii="黑体" w:eastAsia="黑体" w:hAnsi="黑体" w:cs="黑体"/>
        </w:rPr>
      </w:pPr>
      <w:bookmarkStart w:id="29" w:name="_Toc26616_WPSOffice_Level1"/>
      <w:bookmarkStart w:id="30" w:name="_Toc12115_WPSOffice_Level1"/>
      <w:r>
        <w:rPr>
          <w:rFonts w:ascii="黑体" w:eastAsia="黑体" w:hAnsi="黑体" w:cs="黑体" w:hint="eastAsia"/>
        </w:rPr>
        <w:t>实现方案</w:t>
      </w:r>
      <w:bookmarkEnd w:id="29"/>
      <w:bookmarkEnd w:id="30"/>
    </w:p>
    <w:p w:rsidR="0078773F" w:rsidRPr="0078773F" w:rsidRDefault="0078773F" w:rsidP="0078773F">
      <w:r>
        <w:rPr>
          <w:rFonts w:hint="eastAsia"/>
        </w:rPr>
        <w:t>1.</w:t>
      </w:r>
      <w:r>
        <w:rPr>
          <w:rFonts w:hint="eastAsia"/>
        </w:rPr>
        <w:t>登陆页面</w:t>
      </w:r>
    </w:p>
    <w:p w:rsidR="0078773F" w:rsidRDefault="0078773F" w:rsidP="0078773F">
      <w:pPr>
        <w:ind w:firstLine="420"/>
      </w:pPr>
      <w:r>
        <w:rPr>
          <w:noProof/>
        </w:rPr>
        <w:lastRenderedPageBreak/>
        <w:drawing>
          <wp:inline distT="0" distB="0" distL="0" distR="0" wp14:anchorId="3C9247FF" wp14:editId="52E0C3A6">
            <wp:extent cx="4369435" cy="24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453" cy="24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78773F" w:rsidRDefault="0078773F" w:rsidP="0078773F">
      <w:r>
        <w:rPr>
          <w:noProof/>
        </w:rPr>
        <w:drawing>
          <wp:inline distT="0" distB="0" distL="0" distR="0" wp14:anchorId="13BE921F" wp14:editId="10F8686F">
            <wp:extent cx="5274310" cy="2414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r>
        <w:rPr>
          <w:rFonts w:hint="eastAsia"/>
        </w:rPr>
        <w:t>3.</w:t>
      </w:r>
      <w:r>
        <w:rPr>
          <w:rFonts w:hint="eastAsia"/>
        </w:rPr>
        <w:t>帖子详情页</w:t>
      </w:r>
    </w:p>
    <w:p w:rsidR="0078773F" w:rsidRDefault="0078773F" w:rsidP="0078773F">
      <w:r>
        <w:rPr>
          <w:noProof/>
        </w:rPr>
        <w:drawing>
          <wp:inline distT="0" distB="0" distL="0" distR="0" wp14:anchorId="24CB3481" wp14:editId="22AA0BF6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pStyle w:val="a4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评论，收藏，点赞</w:t>
      </w:r>
    </w:p>
    <w:p w:rsidR="0078773F" w:rsidRDefault="0078773F" w:rsidP="0078773F">
      <w:r>
        <w:rPr>
          <w:noProof/>
        </w:rPr>
        <w:lastRenderedPageBreak/>
        <w:drawing>
          <wp:inline distT="0" distB="0" distL="0" distR="0" wp14:anchorId="7099A0B3" wp14:editId="50B6E60B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6E4572" w:rsidP="0078773F"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78773F" w:rsidRDefault="0078773F" w:rsidP="006E4572">
      <w:r>
        <w:rPr>
          <w:noProof/>
        </w:rPr>
        <w:drawing>
          <wp:inline distT="0" distB="0" distL="0" distR="0" wp14:anchorId="13A406F2" wp14:editId="16AB2851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72" w:rsidRDefault="006E4572" w:rsidP="006E4572">
      <w:r>
        <w:rPr>
          <w:rFonts w:hint="eastAsia"/>
        </w:rPr>
        <w:t>6.</w:t>
      </w:r>
      <w:r>
        <w:rPr>
          <w:rFonts w:hint="eastAsia"/>
        </w:rPr>
        <w:t>我的空间</w:t>
      </w:r>
    </w:p>
    <w:p w:rsidR="0078773F" w:rsidRDefault="0078773F" w:rsidP="006E4572">
      <w:r>
        <w:rPr>
          <w:noProof/>
        </w:rPr>
        <w:drawing>
          <wp:inline distT="0" distB="0" distL="0" distR="0" wp14:anchorId="3F3659F5" wp14:editId="2325DE2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宋体" w:hAnsi="宋体"/>
        </w:rPr>
      </w:pPr>
      <w:bookmarkStart w:id="31" w:name="_Toc437504716"/>
      <w:bookmarkStart w:id="32" w:name="_Toc8928_WPSOffice_Level1"/>
      <w:bookmarkStart w:id="33" w:name="_Toc437504804"/>
      <w:bookmarkStart w:id="34" w:name="_Toc2890_WPSOffice_Level1"/>
      <w:r>
        <w:rPr>
          <w:rFonts w:ascii="黑体" w:eastAsia="黑体" w:hAnsi="黑体" w:cs="黑体" w:hint="eastAsia"/>
        </w:rPr>
        <w:t>五、系统测试</w:t>
      </w:r>
      <w:bookmarkEnd w:id="31"/>
      <w:bookmarkEnd w:id="32"/>
      <w:bookmarkEnd w:id="33"/>
      <w:bookmarkEnd w:id="34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测试方法：J</w:t>
      </w:r>
      <w:r w:rsidR="006E4572">
        <w:rPr>
          <w:rFonts w:ascii="宋体" w:hAnsi="宋体"/>
          <w:sz w:val="24"/>
        </w:rPr>
        <w:t>unit</w:t>
      </w:r>
      <w:r w:rsidR="006E4572">
        <w:rPr>
          <w:rFonts w:ascii="宋体" w:hAnsi="宋体" w:hint="eastAsia"/>
          <w:sz w:val="24"/>
        </w:rPr>
        <w:t>测试</w:t>
      </w:r>
    </w:p>
    <w:p w:rsidR="006E4572" w:rsidRDefault="006E4572">
      <w:pPr>
        <w:spacing w:line="30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09552E" wp14:editId="64CCD12C">
            <wp:extent cx="5274310" cy="3626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/>
    <w:sectPr w:rsidR="007A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E066EB"/>
    <w:multiLevelType w:val="singleLevel"/>
    <w:tmpl w:val="81E066E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86628A"/>
    <w:multiLevelType w:val="singleLevel"/>
    <w:tmpl w:val="888662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81EB64E"/>
    <w:multiLevelType w:val="singleLevel"/>
    <w:tmpl w:val="C81EB64E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CC219282"/>
    <w:multiLevelType w:val="singleLevel"/>
    <w:tmpl w:val="CC21928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627B"/>
    <w:multiLevelType w:val="singleLevel"/>
    <w:tmpl w:val="23F0627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B2875DA"/>
    <w:multiLevelType w:val="singleLevel"/>
    <w:tmpl w:val="2B2875D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0AE223D"/>
    <w:multiLevelType w:val="singleLevel"/>
    <w:tmpl w:val="50AE223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99AD68"/>
    <w:multiLevelType w:val="singleLevel"/>
    <w:tmpl w:val="5299AD6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9D1A581"/>
    <w:multiLevelType w:val="singleLevel"/>
    <w:tmpl w:val="79D1A581"/>
    <w:lvl w:ilvl="0">
      <w:start w:val="1"/>
      <w:numFmt w:val="decimal"/>
      <w:suff w:val="nothing"/>
      <w:lvlText w:val="%1）"/>
      <w:lvlJc w:val="left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71156"/>
    <w:rsid w:val="000218C0"/>
    <w:rsid w:val="00041892"/>
    <w:rsid w:val="006E4572"/>
    <w:rsid w:val="006F43B5"/>
    <w:rsid w:val="00724BC6"/>
    <w:rsid w:val="0078773F"/>
    <w:rsid w:val="007A4ACD"/>
    <w:rsid w:val="00811F6F"/>
    <w:rsid w:val="008D1CEE"/>
    <w:rsid w:val="00AC510F"/>
    <w:rsid w:val="00B616A6"/>
    <w:rsid w:val="00FD1200"/>
    <w:rsid w:val="01367B2D"/>
    <w:rsid w:val="01A65A4B"/>
    <w:rsid w:val="02850A43"/>
    <w:rsid w:val="02AC4608"/>
    <w:rsid w:val="04CD525F"/>
    <w:rsid w:val="050A4F3A"/>
    <w:rsid w:val="060C5C43"/>
    <w:rsid w:val="066B3548"/>
    <w:rsid w:val="06E07994"/>
    <w:rsid w:val="07C91543"/>
    <w:rsid w:val="08C115A3"/>
    <w:rsid w:val="090126B0"/>
    <w:rsid w:val="09720C35"/>
    <w:rsid w:val="09D37822"/>
    <w:rsid w:val="0A905741"/>
    <w:rsid w:val="0AED380A"/>
    <w:rsid w:val="0B747266"/>
    <w:rsid w:val="0D7C7605"/>
    <w:rsid w:val="0E787ED4"/>
    <w:rsid w:val="0FC75734"/>
    <w:rsid w:val="103A24DF"/>
    <w:rsid w:val="10777EED"/>
    <w:rsid w:val="10C86905"/>
    <w:rsid w:val="10DE7991"/>
    <w:rsid w:val="11203843"/>
    <w:rsid w:val="11BF6893"/>
    <w:rsid w:val="13A047CA"/>
    <w:rsid w:val="143330CC"/>
    <w:rsid w:val="14B944BD"/>
    <w:rsid w:val="15414EB4"/>
    <w:rsid w:val="187A57B3"/>
    <w:rsid w:val="19AA7747"/>
    <w:rsid w:val="1A235F43"/>
    <w:rsid w:val="1A277391"/>
    <w:rsid w:val="1A332ED7"/>
    <w:rsid w:val="1A635949"/>
    <w:rsid w:val="1AAE4C39"/>
    <w:rsid w:val="1AE60B70"/>
    <w:rsid w:val="1B3A5DB3"/>
    <w:rsid w:val="1C6F7C5D"/>
    <w:rsid w:val="1D390477"/>
    <w:rsid w:val="20567F59"/>
    <w:rsid w:val="21DF7665"/>
    <w:rsid w:val="228C1CA9"/>
    <w:rsid w:val="23243F9D"/>
    <w:rsid w:val="2399673A"/>
    <w:rsid w:val="248F00F9"/>
    <w:rsid w:val="263638BA"/>
    <w:rsid w:val="2756539C"/>
    <w:rsid w:val="2A3352D2"/>
    <w:rsid w:val="2C5608F3"/>
    <w:rsid w:val="2E2F78F6"/>
    <w:rsid w:val="2E406C51"/>
    <w:rsid w:val="2E5348A0"/>
    <w:rsid w:val="2E766131"/>
    <w:rsid w:val="2F470998"/>
    <w:rsid w:val="2FAE25CF"/>
    <w:rsid w:val="306D6F47"/>
    <w:rsid w:val="30B27034"/>
    <w:rsid w:val="313B476F"/>
    <w:rsid w:val="319E1395"/>
    <w:rsid w:val="31A7249C"/>
    <w:rsid w:val="31AD4735"/>
    <w:rsid w:val="31D63051"/>
    <w:rsid w:val="33535192"/>
    <w:rsid w:val="348434D0"/>
    <w:rsid w:val="34AC5E17"/>
    <w:rsid w:val="34C81491"/>
    <w:rsid w:val="35382737"/>
    <w:rsid w:val="36AE3F01"/>
    <w:rsid w:val="36D35FE8"/>
    <w:rsid w:val="36F50C53"/>
    <w:rsid w:val="37A71156"/>
    <w:rsid w:val="380E463A"/>
    <w:rsid w:val="384425C5"/>
    <w:rsid w:val="384F48D6"/>
    <w:rsid w:val="38753E41"/>
    <w:rsid w:val="395B3AA7"/>
    <w:rsid w:val="3AC50764"/>
    <w:rsid w:val="3AE63DBD"/>
    <w:rsid w:val="3B4D5130"/>
    <w:rsid w:val="3CE74BCB"/>
    <w:rsid w:val="3D005F53"/>
    <w:rsid w:val="3D3B7969"/>
    <w:rsid w:val="3D6F1B77"/>
    <w:rsid w:val="3E1B52B4"/>
    <w:rsid w:val="3EBC7550"/>
    <w:rsid w:val="3EEC444A"/>
    <w:rsid w:val="3FA03046"/>
    <w:rsid w:val="3FB60934"/>
    <w:rsid w:val="3FEC29C6"/>
    <w:rsid w:val="40990495"/>
    <w:rsid w:val="40BB49FA"/>
    <w:rsid w:val="40D84712"/>
    <w:rsid w:val="41467E54"/>
    <w:rsid w:val="41801EE8"/>
    <w:rsid w:val="41F65C12"/>
    <w:rsid w:val="425504FB"/>
    <w:rsid w:val="43A2431A"/>
    <w:rsid w:val="43B51EEB"/>
    <w:rsid w:val="43F352DA"/>
    <w:rsid w:val="443C6095"/>
    <w:rsid w:val="446432E4"/>
    <w:rsid w:val="44E4394A"/>
    <w:rsid w:val="45E87BF3"/>
    <w:rsid w:val="47792340"/>
    <w:rsid w:val="4A8B1970"/>
    <w:rsid w:val="4B524CF4"/>
    <w:rsid w:val="4BB359B3"/>
    <w:rsid w:val="4C49308C"/>
    <w:rsid w:val="4C5635F6"/>
    <w:rsid w:val="4C6B5D09"/>
    <w:rsid w:val="4D983314"/>
    <w:rsid w:val="4E1B081B"/>
    <w:rsid w:val="4F527267"/>
    <w:rsid w:val="4FCB2A09"/>
    <w:rsid w:val="4FEC1407"/>
    <w:rsid w:val="50A029F0"/>
    <w:rsid w:val="51324A30"/>
    <w:rsid w:val="51F12A04"/>
    <w:rsid w:val="52BF5484"/>
    <w:rsid w:val="52E03DEA"/>
    <w:rsid w:val="53C10274"/>
    <w:rsid w:val="53FD3FC3"/>
    <w:rsid w:val="54A44D87"/>
    <w:rsid w:val="5581048D"/>
    <w:rsid w:val="55906BF2"/>
    <w:rsid w:val="55AD5C38"/>
    <w:rsid w:val="56254A85"/>
    <w:rsid w:val="5654494D"/>
    <w:rsid w:val="56AA337C"/>
    <w:rsid w:val="573F4536"/>
    <w:rsid w:val="579450EC"/>
    <w:rsid w:val="59551C20"/>
    <w:rsid w:val="59E61ACE"/>
    <w:rsid w:val="5A056478"/>
    <w:rsid w:val="5A2F10FE"/>
    <w:rsid w:val="5A8C58AD"/>
    <w:rsid w:val="5B672DCA"/>
    <w:rsid w:val="5BF65E5D"/>
    <w:rsid w:val="5CD84B83"/>
    <w:rsid w:val="5D8566D4"/>
    <w:rsid w:val="5E0E3325"/>
    <w:rsid w:val="5E6920B3"/>
    <w:rsid w:val="5EB53550"/>
    <w:rsid w:val="5F923BC6"/>
    <w:rsid w:val="5FC83D53"/>
    <w:rsid w:val="5FFB3EEB"/>
    <w:rsid w:val="600B1F98"/>
    <w:rsid w:val="60794D84"/>
    <w:rsid w:val="61CF2B33"/>
    <w:rsid w:val="620E6FFA"/>
    <w:rsid w:val="62EC2C51"/>
    <w:rsid w:val="642F67AA"/>
    <w:rsid w:val="64557074"/>
    <w:rsid w:val="64EA485E"/>
    <w:rsid w:val="65B376B9"/>
    <w:rsid w:val="66214D9D"/>
    <w:rsid w:val="67AC2857"/>
    <w:rsid w:val="67AE41D4"/>
    <w:rsid w:val="6A062694"/>
    <w:rsid w:val="6BB01541"/>
    <w:rsid w:val="6C385F11"/>
    <w:rsid w:val="6D535020"/>
    <w:rsid w:val="6E4B5FAB"/>
    <w:rsid w:val="6F5C5499"/>
    <w:rsid w:val="71290B91"/>
    <w:rsid w:val="733B62DE"/>
    <w:rsid w:val="758D48EF"/>
    <w:rsid w:val="75C90CD0"/>
    <w:rsid w:val="772D7692"/>
    <w:rsid w:val="7D9E512E"/>
    <w:rsid w:val="7E2D4C83"/>
    <w:rsid w:val="7E8949F7"/>
    <w:rsid w:val="7F3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8952F"/>
  <w15:docId w15:val="{55E49482-29E2-4E15-8309-9AE18EF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787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E1C272-B6AC-44C2-A5A4-633DDFC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17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这么爱笑阿via.</dc:creator>
  <cp:lastModifiedBy>宗 新淇</cp:lastModifiedBy>
  <cp:revision>4</cp:revision>
  <dcterms:created xsi:type="dcterms:W3CDTF">2018-07-20T02:17:00Z</dcterms:created>
  <dcterms:modified xsi:type="dcterms:W3CDTF">2019-03-07T14:40:00Z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